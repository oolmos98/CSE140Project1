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82F17" w14:textId="77777777" w:rsidR="003B68EE" w:rsidRDefault="008C3987">
      <w:pPr>
        <w:pStyle w:val="Heading1"/>
      </w:pPr>
      <w:r>
        <w:t>Testing</w:t>
      </w:r>
    </w:p>
    <w:p w14:paraId="4868F353" w14:textId="22BD485C" w:rsidR="00454CFD" w:rsidRDefault="00454CFD" w:rsidP="008C3987">
      <w:pPr>
        <w:pStyle w:val="ListBullet"/>
      </w:pPr>
      <w:r>
        <w:t>In General</w:t>
      </w:r>
    </w:p>
    <w:p w14:paraId="528DBA8D" w14:textId="77BBD9C3" w:rsidR="00454CFD" w:rsidRDefault="00454CFD" w:rsidP="00454CFD">
      <w:pPr>
        <w:pStyle w:val="ListBullet"/>
        <w:numPr>
          <w:ilvl w:val="1"/>
          <w:numId w:val="3"/>
        </w:numPr>
      </w:pPr>
      <w:r>
        <w:t xml:space="preserve">We compared our results with MARS </w:t>
      </w:r>
      <w:proofErr w:type="spellStart"/>
      <w:r>
        <w:t>mips</w:t>
      </w:r>
      <w:proofErr w:type="spellEnd"/>
      <w:r>
        <w:t xml:space="preserve"> simulation to test if the code gives correct output and is handling MIPS instructions correctly</w:t>
      </w:r>
    </w:p>
    <w:p w14:paraId="4B63486A" w14:textId="2536F530" w:rsidR="003B68EE" w:rsidRDefault="008C3987" w:rsidP="008C3987">
      <w:pPr>
        <w:pStyle w:val="ListBullet"/>
      </w:pPr>
      <w:r>
        <w:t>Decoding:</w:t>
      </w:r>
    </w:p>
    <w:p w14:paraId="3ADDFA2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Applied HW2 and previous knowledge from CSE31.</w:t>
      </w:r>
    </w:p>
    <w:p w14:paraId="70D2765E" w14:textId="7D0C876E" w:rsidR="008C3987" w:rsidRDefault="008C3987" w:rsidP="008C3987">
      <w:pPr>
        <w:pStyle w:val="ListBullet"/>
        <w:numPr>
          <w:ilvl w:val="1"/>
          <w:numId w:val="3"/>
        </w:numPr>
      </w:pPr>
      <w:r>
        <w:t>Bitwise operations to get the correct bits into the D struct.</w:t>
      </w:r>
    </w:p>
    <w:p w14:paraId="5513E9EF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R format straight-forward, I format check if negative integer. J format simple.</w:t>
      </w:r>
    </w:p>
    <w:p w14:paraId="78026457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At the end, D struct holds the correct values into the registers.</w:t>
      </w:r>
    </w:p>
    <w:p w14:paraId="0ED05ABD" w14:textId="77777777" w:rsidR="008C3987" w:rsidRDefault="008C3987" w:rsidP="008C3987">
      <w:pPr>
        <w:pStyle w:val="ListBullet"/>
      </w:pPr>
      <w:r>
        <w:t>Executing:</w:t>
      </w:r>
    </w:p>
    <w:p w14:paraId="6A35C552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Switch cases for different formats and operations. </w:t>
      </w:r>
    </w:p>
    <w:p w14:paraId="2BDFD1A0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Based on function/op, execute the appropriate math.</w:t>
      </w:r>
    </w:p>
    <w:p w14:paraId="4479C41C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After, return that value to be sent to the next stage.</w:t>
      </w:r>
    </w:p>
    <w:p w14:paraId="0E654FF9" w14:textId="77777777" w:rsidR="008C3987" w:rsidRDefault="008C3987" w:rsidP="008C3987">
      <w:pPr>
        <w:pStyle w:val="ListBullet"/>
      </w:pPr>
      <w:r>
        <w:t>Memory:</w:t>
      </w:r>
    </w:p>
    <w:p w14:paraId="5FB9C937" w14:textId="573F35FD" w:rsidR="008C3987" w:rsidRDefault="00A461DE" w:rsidP="008C3987">
      <w:pPr>
        <w:pStyle w:val="ListBullet"/>
        <w:numPr>
          <w:ilvl w:val="1"/>
          <w:numId w:val="3"/>
        </w:numPr>
      </w:pPr>
      <w:r>
        <w:t>Check if the instruction is either store word or load word</w:t>
      </w:r>
    </w:p>
    <w:p w14:paraId="2F071FA6" w14:textId="0D89F8F2" w:rsidR="00A461DE" w:rsidRDefault="00A461DE" w:rsidP="00A461DE">
      <w:pPr>
        <w:pStyle w:val="ListBullet"/>
        <w:numPr>
          <w:ilvl w:val="2"/>
          <w:numId w:val="3"/>
        </w:numPr>
      </w:pPr>
      <w:r>
        <w:t>If Instruction is store word</w:t>
      </w:r>
    </w:p>
    <w:p w14:paraId="012002E2" w14:textId="3B779991" w:rsidR="00A461DE" w:rsidRDefault="00A20BB9" w:rsidP="00A461DE">
      <w:pPr>
        <w:pStyle w:val="ListBullet"/>
        <w:numPr>
          <w:ilvl w:val="3"/>
          <w:numId w:val="3"/>
        </w:numPr>
      </w:pPr>
      <w:r>
        <w:t>Set</w:t>
      </w:r>
      <w:r w:rsidR="00A461DE">
        <w:t xml:space="preserve"> *</w:t>
      </w:r>
      <w:proofErr w:type="spellStart"/>
      <w:r w:rsidR="00A461DE">
        <w:t>changedMem</w:t>
      </w:r>
      <w:proofErr w:type="spellEnd"/>
      <w:r w:rsidR="00A461DE">
        <w:t xml:space="preserve"> = </w:t>
      </w:r>
      <w:proofErr w:type="spellStart"/>
      <w:r w:rsidR="00A461DE">
        <w:t>val</w:t>
      </w:r>
      <w:proofErr w:type="spellEnd"/>
      <w:r w:rsidR="00A461DE">
        <w:t xml:space="preserve"> since we are changing a value in the memory</w:t>
      </w:r>
    </w:p>
    <w:p w14:paraId="619580CF" w14:textId="457B4AA9" w:rsidR="00A461DE" w:rsidRDefault="00A461DE" w:rsidP="00A461DE">
      <w:pPr>
        <w:pStyle w:val="ListBullet"/>
        <w:numPr>
          <w:ilvl w:val="3"/>
          <w:numId w:val="3"/>
        </w:numPr>
      </w:pPr>
      <w:r>
        <w:t>Calculate the desired memory by adding the immediate</w:t>
      </w:r>
      <w:r w:rsidR="00454CFD">
        <w:t xml:space="preserve"> * 4</w:t>
      </w:r>
      <w:r>
        <w:t xml:space="preserve"> to </w:t>
      </w:r>
      <w:proofErr w:type="spellStart"/>
      <w:r w:rsidR="00454CFD">
        <w:t>to</w:t>
      </w:r>
      <w:proofErr w:type="spellEnd"/>
      <w:r w:rsidR="00454CFD">
        <w:t xml:space="preserve"> the memory address provided in the </w:t>
      </w:r>
      <w:proofErr w:type="spellStart"/>
      <w:r w:rsidR="00454CFD">
        <w:t>rs</w:t>
      </w:r>
      <w:proofErr w:type="spellEnd"/>
      <w:r w:rsidR="00454CFD">
        <w:t xml:space="preserve"> register in the </w:t>
      </w:r>
      <w:proofErr w:type="spellStart"/>
      <w:r w:rsidR="00454CFD">
        <w:t>sw</w:t>
      </w:r>
      <w:proofErr w:type="spellEnd"/>
      <w:r w:rsidR="00454CFD">
        <w:t xml:space="preserve"> instruction</w:t>
      </w:r>
    </w:p>
    <w:p w14:paraId="25EBFCA7" w14:textId="1098E90C" w:rsidR="00454CFD" w:rsidRDefault="00454CFD" w:rsidP="00454CFD">
      <w:pPr>
        <w:pStyle w:val="ListBullet"/>
        <w:numPr>
          <w:ilvl w:val="2"/>
          <w:numId w:val="3"/>
        </w:numPr>
      </w:pPr>
      <w:r>
        <w:t>If instruction is load word</w:t>
      </w:r>
    </w:p>
    <w:p w14:paraId="5531218A" w14:textId="73033801" w:rsidR="00454CFD" w:rsidRDefault="008D6C7D" w:rsidP="00454CFD">
      <w:pPr>
        <w:pStyle w:val="ListBullet"/>
        <w:numPr>
          <w:ilvl w:val="3"/>
          <w:numId w:val="3"/>
        </w:numPr>
      </w:pPr>
      <w:r>
        <w:lastRenderedPageBreak/>
        <w:t>Set</w:t>
      </w:r>
      <w:r w:rsidR="00454CFD">
        <w:t xml:space="preserve"> *</w:t>
      </w:r>
      <w:proofErr w:type="spellStart"/>
      <w:r w:rsidR="00454CFD">
        <w:t>changeMem</w:t>
      </w:r>
      <w:proofErr w:type="spellEnd"/>
      <w:r w:rsidR="00454CFD">
        <w:t xml:space="preserve"> = -1 since we are </w:t>
      </w:r>
      <w:proofErr w:type="gramStart"/>
      <w:r w:rsidR="00454CFD">
        <w:t>not  changing</w:t>
      </w:r>
      <w:proofErr w:type="gramEnd"/>
      <w:r w:rsidR="00454CFD">
        <w:t xml:space="preserve"> any values in the memory</w:t>
      </w:r>
    </w:p>
    <w:p w14:paraId="67D28E64" w14:textId="4F97FADB" w:rsidR="00454CFD" w:rsidRDefault="00454CFD" w:rsidP="00454CFD">
      <w:pPr>
        <w:pStyle w:val="ListBullet"/>
        <w:numPr>
          <w:ilvl w:val="3"/>
          <w:numId w:val="3"/>
        </w:numPr>
      </w:pPr>
      <w:r>
        <w:t>Calculate the target address for the read memory the same way we calculated the target memory for store word.</w:t>
      </w:r>
    </w:p>
    <w:p w14:paraId="147F7AA1" w14:textId="0DE63443" w:rsidR="002318F6" w:rsidRDefault="002318F6" w:rsidP="002318F6">
      <w:pPr>
        <w:pStyle w:val="ListBullet"/>
        <w:numPr>
          <w:ilvl w:val="2"/>
          <w:numId w:val="3"/>
        </w:numPr>
      </w:pPr>
      <w:r>
        <w:t>Otherwise</w:t>
      </w:r>
    </w:p>
    <w:p w14:paraId="536FA4A9" w14:textId="05FC3866" w:rsidR="002318F6" w:rsidRDefault="002318F6" w:rsidP="002318F6">
      <w:pPr>
        <w:pStyle w:val="ListBullet"/>
        <w:numPr>
          <w:ilvl w:val="3"/>
          <w:numId w:val="3"/>
        </w:numPr>
      </w:pPr>
      <w:r>
        <w:t xml:space="preserve">Return </w:t>
      </w:r>
      <w:r w:rsidR="00F9038D">
        <w:t>the</w:t>
      </w:r>
      <w:r>
        <w:t xml:space="preserve"> unmodifie</w:t>
      </w:r>
      <w:bookmarkStart w:id="0" w:name="_GoBack"/>
      <w:bookmarkEnd w:id="0"/>
      <w:r>
        <w:t xml:space="preserve">d </w:t>
      </w:r>
      <w:proofErr w:type="spellStart"/>
      <w:r>
        <w:t>val</w:t>
      </w:r>
      <w:proofErr w:type="spellEnd"/>
      <w:r>
        <w:t xml:space="preserve"> and set *</w:t>
      </w:r>
      <w:proofErr w:type="spellStart"/>
      <w:r>
        <w:t>changeMem</w:t>
      </w:r>
      <w:proofErr w:type="spellEnd"/>
      <w:r>
        <w:t xml:space="preserve"> = -1</w:t>
      </w:r>
    </w:p>
    <w:p w14:paraId="756920F0" w14:textId="77777777" w:rsidR="008C3987" w:rsidRDefault="008C3987" w:rsidP="008C3987">
      <w:pPr>
        <w:pStyle w:val="ListBullet"/>
      </w:pPr>
      <w:proofErr w:type="spellStart"/>
      <w:r>
        <w:t>RegWrite</w:t>
      </w:r>
      <w:proofErr w:type="spellEnd"/>
      <w:r>
        <w:t>:</w:t>
      </w:r>
    </w:p>
    <w:p w14:paraId="5D218ED9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Depending on the Format, </w:t>
      </w:r>
      <w:proofErr w:type="spellStart"/>
      <w:r>
        <w:t>changedReg</w:t>
      </w:r>
      <w:proofErr w:type="spellEnd"/>
      <w:r>
        <w:t xml:space="preserve"> holds the correct register to change.</w:t>
      </w:r>
    </w:p>
    <w:p w14:paraId="6B71F7D1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R format, </w:t>
      </w:r>
      <w:proofErr w:type="spellStart"/>
      <w:r>
        <w:t>rd</w:t>
      </w:r>
      <w:proofErr w:type="spellEnd"/>
    </w:p>
    <w:p w14:paraId="0E3CF6B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I Format, rt</w:t>
      </w:r>
    </w:p>
    <w:p w14:paraId="53D20354" w14:textId="77777777" w:rsidR="008C3987" w:rsidRDefault="008C3987" w:rsidP="008C3987">
      <w:pPr>
        <w:pStyle w:val="ListBullet"/>
        <w:numPr>
          <w:ilvl w:val="1"/>
          <w:numId w:val="3"/>
        </w:numPr>
      </w:pPr>
      <w:r>
        <w:t>J format, none.</w:t>
      </w:r>
    </w:p>
    <w:p w14:paraId="3AD68B7A" w14:textId="77777777" w:rsidR="008C3987" w:rsidRDefault="008C3987" w:rsidP="008C3987">
      <w:pPr>
        <w:pStyle w:val="ListBullet"/>
        <w:numPr>
          <w:ilvl w:val="1"/>
          <w:numId w:val="3"/>
        </w:numPr>
      </w:pPr>
      <w:r>
        <w:t xml:space="preserve">If </w:t>
      </w:r>
      <w:proofErr w:type="spellStart"/>
      <w:r>
        <w:t>chnagedReg</w:t>
      </w:r>
      <w:proofErr w:type="spellEnd"/>
      <w:r>
        <w:t xml:space="preserve"> is -1, no changed registers will be printed.</w:t>
      </w:r>
    </w:p>
    <w:p w14:paraId="53B1989E" w14:textId="77777777" w:rsidR="003B68EE" w:rsidRDefault="003B68EE">
      <w:pPr>
        <w:pStyle w:val="Heading2"/>
      </w:pPr>
    </w:p>
    <w:sectPr w:rsidR="003B68E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47FB" w14:textId="77777777" w:rsidR="001A49D1" w:rsidRDefault="001A49D1">
      <w:r>
        <w:separator/>
      </w:r>
    </w:p>
    <w:p w14:paraId="22796218" w14:textId="77777777" w:rsidR="001A49D1" w:rsidRDefault="001A49D1"/>
  </w:endnote>
  <w:endnote w:type="continuationSeparator" w:id="0">
    <w:p w14:paraId="2AFDBAA9" w14:textId="77777777" w:rsidR="001A49D1" w:rsidRDefault="001A49D1">
      <w:r>
        <w:continuationSeparator/>
      </w:r>
    </w:p>
    <w:p w14:paraId="62EEB664" w14:textId="77777777" w:rsidR="001A49D1" w:rsidRDefault="001A4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iryo">
    <w:altName w:val="メイリオ"/>
    <w:panose1 w:val="020B060403050404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40A7D" w14:textId="77777777" w:rsidR="003B68EE" w:rsidRDefault="008C39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83B6" w14:textId="77777777" w:rsidR="001A49D1" w:rsidRDefault="001A49D1">
      <w:r>
        <w:separator/>
      </w:r>
    </w:p>
    <w:p w14:paraId="305EAD38" w14:textId="77777777" w:rsidR="001A49D1" w:rsidRDefault="001A49D1"/>
  </w:footnote>
  <w:footnote w:type="continuationSeparator" w:id="0">
    <w:p w14:paraId="074E4E74" w14:textId="77777777" w:rsidR="001A49D1" w:rsidRDefault="001A49D1">
      <w:r>
        <w:continuationSeparator/>
      </w:r>
    </w:p>
    <w:p w14:paraId="62247C06" w14:textId="77777777" w:rsidR="001A49D1" w:rsidRDefault="001A49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7"/>
    <w:rsid w:val="001A49D1"/>
    <w:rsid w:val="002318F6"/>
    <w:rsid w:val="003B68EE"/>
    <w:rsid w:val="00454CFD"/>
    <w:rsid w:val="008C3987"/>
    <w:rsid w:val="008D6C7D"/>
    <w:rsid w:val="00A20BB9"/>
    <w:rsid w:val="00A461DE"/>
    <w:rsid w:val="00F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BD1B"/>
  <w15:chartTrackingRefBased/>
  <w15:docId w15:val="{29BC3319-FE28-3549-B663-2569D536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olmos/Library/Containers/com.microsoft.Word/Data/Library/Application%20Support/Microsoft/Office/16.0/DTS/en-US%7b09086AFE-C325-B240-92E3-ECF9B6B4AA85%7d/%7b8B51F265-8931-E648-835E-762CE476544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{8B51F265-8931-E648-835E-762CE476544A}tf10002086.dotx</Template>
  <TotalTime>15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Jefferson Santiago</cp:lastModifiedBy>
  <cp:revision>7</cp:revision>
  <dcterms:created xsi:type="dcterms:W3CDTF">2019-10-10T20:54:00Z</dcterms:created>
  <dcterms:modified xsi:type="dcterms:W3CDTF">2019-10-11T20:42:00Z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